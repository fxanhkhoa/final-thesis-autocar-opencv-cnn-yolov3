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B3C" w:rsidRDefault="006E4DA0" w:rsidP="00BC5B3C">
      <w:pPr>
        <w:pStyle w:val="Title"/>
      </w:pPr>
      <w:bookmarkStart w:id="0" w:name="_Toc76550607"/>
      <w:r>
        <w:t>Luận văn – Checklist</w:t>
      </w:r>
    </w:p>
    <w:p w:rsidR="00AE642E" w:rsidRDefault="00AE642E" w:rsidP="00AE642E">
      <w:pPr>
        <w:pStyle w:val="BodyText"/>
      </w:pPr>
    </w:p>
    <w:p w:rsidR="00FD6919" w:rsidRPr="00FD6919" w:rsidRDefault="00A439C0" w:rsidP="00FD6919">
      <w:pPr>
        <w:pStyle w:val="BodyTextFirstIndent"/>
      </w:pPr>
      <w:r>
        <w:t>Bên cạnh những quy định về “HÌNH THỨC TRÌNH BÀY KHÓA LUẬN TỐT NGHIỆP” trong Phụ lục 2 đính kèm, s</w:t>
      </w:r>
      <w:r w:rsidR="00FD6919">
        <w:t xml:space="preserve">inh viên cần kiểm tra kỹ </w:t>
      </w:r>
      <w:r w:rsidR="00200AA2">
        <w:t>thêm</w:t>
      </w:r>
      <w:bookmarkStart w:id="1" w:name="_GoBack"/>
      <w:bookmarkEnd w:id="1"/>
      <w:r>
        <w:t xml:space="preserve"> </w:t>
      </w:r>
      <w:r w:rsidR="00FD6919">
        <w:t>các quy định sau trước khi nộp luận</w:t>
      </w:r>
      <w:r w:rsidR="007D53D8">
        <w:t xml:space="preserve"> văn nhằm đảm bảo tính khoa học và tính mỹ thuật của quyển luận văn</w:t>
      </w:r>
      <w:r w:rsidR="00710B8A">
        <w:t xml:space="preserve"> và cũng là cơ sở để giảng viên phản biện và hội đồng phản biện đánh giá luận văn</w:t>
      </w:r>
      <w:r w:rsidR="007D53D8">
        <w:t>:</w:t>
      </w:r>
    </w:p>
    <w:p w:rsidR="00333913" w:rsidRDefault="00A20D4A" w:rsidP="00A20D4A">
      <w:pPr>
        <w:pStyle w:val="Heading1"/>
      </w:pPr>
      <w:r>
        <w:t>C</w:t>
      </w:r>
      <w:r w:rsidR="001828F9">
        <w:t>hính tả</w:t>
      </w:r>
    </w:p>
    <w:p w:rsidR="001828F9" w:rsidRPr="001828F9" w:rsidRDefault="001828F9" w:rsidP="001828F9">
      <w:pPr>
        <w:pStyle w:val="Bullet1"/>
      </w:pPr>
      <w:r>
        <w:t>Kiể</w:t>
      </w:r>
      <w:r w:rsidR="005B0AE7">
        <w:t xml:space="preserve">m tra </w:t>
      </w:r>
      <w:r w:rsidR="00305D7F">
        <w:t xml:space="preserve">thật </w:t>
      </w:r>
      <w:r w:rsidR="005B0AE7">
        <w:t>cẩn thận</w:t>
      </w:r>
      <w:r>
        <w:t xml:space="preserve"> lỗi chính tả</w:t>
      </w:r>
      <w:r w:rsidR="00470A9E">
        <w:t>, kiểu chữ và font chữ</w:t>
      </w:r>
      <w:r w:rsidR="004C23C1">
        <w:t>.</w:t>
      </w:r>
    </w:p>
    <w:bookmarkEnd w:id="0"/>
    <w:p w:rsidR="00A56ABF" w:rsidRDefault="00EC74B5" w:rsidP="00EC74B5">
      <w:pPr>
        <w:pStyle w:val="Heading1"/>
      </w:pPr>
      <w:r>
        <w:t>Hình và Bảng</w:t>
      </w:r>
    </w:p>
    <w:p w:rsidR="00646EB1" w:rsidRDefault="00930DCF" w:rsidP="00EC74B5">
      <w:pPr>
        <w:pStyle w:val="Bullet1"/>
      </w:pPr>
      <w:r>
        <w:t xml:space="preserve">Hình </w:t>
      </w:r>
      <w:r w:rsidR="00646EB1">
        <w:t>cần có đánh số và có tiêu đề</w:t>
      </w:r>
      <w:r>
        <w:t xml:space="preserve"> đặt ở phía dưới hình.</w:t>
      </w:r>
    </w:p>
    <w:p w:rsidR="00930DCF" w:rsidRDefault="00930DCF" w:rsidP="00930DCF">
      <w:pPr>
        <w:pStyle w:val="Bullet1"/>
      </w:pPr>
      <w:r>
        <w:t>Bảng cần có đánh số và có tiêu đề đặt ở phía trên hình.</w:t>
      </w:r>
    </w:p>
    <w:p w:rsidR="004F39CF" w:rsidRPr="004F39CF" w:rsidRDefault="004F39CF" w:rsidP="004F39CF">
      <w:pPr>
        <w:pStyle w:val="Bullet1"/>
      </w:pPr>
      <w:r>
        <w:t>Tiêu đề của Hình và Bảng không được quá 1 dòng</w:t>
      </w:r>
      <w:r w:rsidR="00C67343">
        <w:t>.</w:t>
      </w:r>
    </w:p>
    <w:p w:rsidR="00EC74B5" w:rsidRDefault="00F45AA4" w:rsidP="00EC74B5">
      <w:pPr>
        <w:pStyle w:val="Bullet1"/>
      </w:pPr>
      <w:r>
        <w:t xml:space="preserve">Cần có giải thích </w:t>
      </w:r>
      <w:r w:rsidR="004F2801">
        <w:t xml:space="preserve">ý nghĩa </w:t>
      </w:r>
      <w:r>
        <w:t>về Hình và Bả</w:t>
      </w:r>
      <w:r w:rsidR="004F2801">
        <w:t>ng đã nêu ra. Ví dụ: Hình 1</w:t>
      </w:r>
      <w:r w:rsidR="00C36BE6">
        <w:t>/ Bảng 1</w:t>
      </w:r>
      <w:r w:rsidR="004F2801">
        <w:t xml:space="preserve"> giải thích</w:t>
      </w:r>
      <w:r w:rsidR="001D1881">
        <w:t xml:space="preserve"> rằng</w:t>
      </w:r>
      <w:r w:rsidR="004F2801">
        <w:t>/chỉ ra rằng …</w:t>
      </w:r>
      <w:r w:rsidR="00A901E0">
        <w:t xml:space="preserve"> </w:t>
      </w:r>
      <w:r w:rsidR="00613642">
        <w:t xml:space="preserve">Nếu </w:t>
      </w:r>
      <w:r w:rsidR="00A901E0">
        <w:t xml:space="preserve">Hình/Bảng nào không có giải thích sau đó thì không được </w:t>
      </w:r>
      <w:r w:rsidR="008C0661">
        <w:t>đưa</w:t>
      </w:r>
      <w:r w:rsidR="00A901E0">
        <w:t xml:space="preserve"> ra.</w:t>
      </w:r>
    </w:p>
    <w:p w:rsidR="00F91AF0" w:rsidRDefault="00B72EA1" w:rsidP="00F91AF0">
      <w:pPr>
        <w:pStyle w:val="Bullet1"/>
      </w:pPr>
      <w:r>
        <w:t>Hình và Bảng cần để chính giữa trang</w:t>
      </w:r>
      <w:r w:rsidR="00D76211">
        <w:t>.</w:t>
      </w:r>
    </w:p>
    <w:p w:rsidR="00AB1C90" w:rsidRPr="00AB1C90" w:rsidRDefault="00AB1C90" w:rsidP="00AB1C90">
      <w:pPr>
        <w:pStyle w:val="Bullet1"/>
      </w:pPr>
      <w:r>
        <w:t>Hình nên để background màu trắng</w:t>
      </w:r>
      <w:r w:rsidR="00EA6F0C">
        <w:t>, tránh để màu đen</w:t>
      </w:r>
    </w:p>
    <w:p w:rsidR="006D7ECC" w:rsidRDefault="005B2C5F" w:rsidP="006D7ECC">
      <w:pPr>
        <w:pStyle w:val="Bullet1"/>
      </w:pPr>
      <w:r>
        <w:t xml:space="preserve">Hình/Bảng </w:t>
      </w:r>
      <w:r w:rsidR="006D7ECC">
        <w:t>phải rõ ràng, ký tự</w:t>
      </w:r>
      <w:r>
        <w:t xml:space="preserve"> có trong H</w:t>
      </w:r>
      <w:r w:rsidR="006D7ECC">
        <w:t>ình</w:t>
      </w:r>
      <w:r>
        <w:t>/Bảng</w:t>
      </w:r>
      <w:r w:rsidR="006D7ECC">
        <w:t xml:space="preserve"> phải có size nhỏ nhấ</w:t>
      </w:r>
      <w:r>
        <w:t xml:space="preserve">t là 10, lớn nhất là 13 </w:t>
      </w:r>
      <w:r w:rsidR="006D7ECC">
        <w:t>và phải đọc được</w:t>
      </w:r>
      <w:r>
        <w:t>.</w:t>
      </w:r>
    </w:p>
    <w:p w:rsidR="005B2C5F" w:rsidRDefault="005B2C5F" w:rsidP="005B2C5F">
      <w:pPr>
        <w:pStyle w:val="Bullet1"/>
      </w:pPr>
      <w:r>
        <w:t xml:space="preserve">Kích thước của </w:t>
      </w:r>
      <w:r w:rsidR="001F0092">
        <w:t>Bảng/Hình không được vượt quá lề trái và phải của trang</w:t>
      </w:r>
      <w:r w:rsidR="00D533BA">
        <w:t xml:space="preserve"> (lề trái và lề phải của ký tự)</w:t>
      </w:r>
      <w:r w:rsidR="00EC49E7">
        <w:t>.</w:t>
      </w:r>
    </w:p>
    <w:p w:rsidR="00EC49E7" w:rsidRDefault="00EC49E7" w:rsidP="00EC49E7">
      <w:pPr>
        <w:pStyle w:val="Bullet1"/>
      </w:pPr>
      <w:r>
        <w:t xml:space="preserve">Hình/Bảng nếu không phải tự vẽ/viết mà tham khảo từ nguồn khác cần chỉ rõ </w:t>
      </w:r>
      <w:r w:rsidR="00A1284C">
        <w:t xml:space="preserve">nguồn </w:t>
      </w:r>
      <w:r>
        <w:t>trích dẫn tham khảo</w:t>
      </w:r>
      <w:r w:rsidR="00A1284C">
        <w:t>.</w:t>
      </w:r>
      <w:r w:rsidR="00D87ED9">
        <w:t xml:space="preserve"> Hình/Bảng tham khảo cũng phải rõ ràng</w:t>
      </w:r>
      <w:r w:rsidR="00AE2818">
        <w:t>, không bị mờ, đọc được các ký tự, ký số có trong Hình/Bảng</w:t>
      </w:r>
      <w:r w:rsidR="00D87ED9">
        <w:t>.</w:t>
      </w:r>
    </w:p>
    <w:p w:rsidR="00A8007D" w:rsidRDefault="00A8007D" w:rsidP="00A8007D">
      <w:pPr>
        <w:pStyle w:val="Heading1"/>
      </w:pPr>
      <w:r>
        <w:t>Heading và Sub-heading</w:t>
      </w:r>
    </w:p>
    <w:p w:rsidR="00A8007D" w:rsidRDefault="00E02CFD" w:rsidP="00A8007D">
      <w:pPr>
        <w:pStyle w:val="Bullet1"/>
      </w:pPr>
      <w:r>
        <w:t>Sử dụng tối đa 3 cấp độ cho heading và sub-heading. Ví dụ: 1, 1.1, 1.1.1</w:t>
      </w:r>
    </w:p>
    <w:p w:rsidR="000C574F" w:rsidRPr="000C574F" w:rsidRDefault="00AB4629" w:rsidP="000C574F">
      <w:pPr>
        <w:pStyle w:val="Bullet1"/>
      </w:pPr>
      <w:r>
        <w:t>Tránh sử dụng heading và sub-heading ở dòng cuối trang</w:t>
      </w:r>
    </w:p>
    <w:p w:rsidR="00EC74B5" w:rsidRDefault="0012334D" w:rsidP="00EC74B5">
      <w:pPr>
        <w:pStyle w:val="Heading1"/>
      </w:pPr>
      <w:r>
        <w:lastRenderedPageBreak/>
        <w:t>Thân</w:t>
      </w:r>
    </w:p>
    <w:p w:rsidR="00D61F91" w:rsidRDefault="000C4238" w:rsidP="00D61F91">
      <w:pPr>
        <w:pStyle w:val="Bullet1"/>
      </w:pPr>
      <w:r>
        <w:t>Cần dàn trang, tuyệt đối k</w:t>
      </w:r>
      <w:r w:rsidR="003466E3">
        <w:t xml:space="preserve">hông để chỗ trống cuối </w:t>
      </w:r>
      <w:r w:rsidR="00AC2452">
        <w:t xml:space="preserve">mỗi </w:t>
      </w:r>
      <w:r w:rsidR="003466E3">
        <w:t>trang</w:t>
      </w:r>
      <w:r>
        <w:t>. Chỉ để tối đa là 2 dòng trống cuối mỗi trang.</w:t>
      </w:r>
    </w:p>
    <w:p w:rsidR="00FA6C2B" w:rsidRDefault="007104C6" w:rsidP="00FA6C2B">
      <w:pPr>
        <w:pStyle w:val="Bullet1"/>
      </w:pPr>
      <w:r>
        <w:t>Không để trang trắng</w:t>
      </w:r>
    </w:p>
    <w:p w:rsidR="00727F4B" w:rsidRDefault="00F10570" w:rsidP="00727F4B">
      <w:pPr>
        <w:pStyle w:val="Bullet1"/>
      </w:pPr>
      <w:r>
        <w:t>Ký tự phải đồng nhất về size là 13 và font là Time New Roman.</w:t>
      </w:r>
    </w:p>
    <w:p w:rsidR="002F5D0C" w:rsidRDefault="00DA24C2" w:rsidP="00DA24C2">
      <w:pPr>
        <w:pStyle w:val="Bullet1"/>
      </w:pPr>
      <w:r>
        <w:t xml:space="preserve">Các ký tự trong </w:t>
      </w:r>
      <w:r w:rsidR="00EB36A2">
        <w:t xml:space="preserve">mỗi </w:t>
      </w:r>
      <w:r>
        <w:t xml:space="preserve">hàng </w:t>
      </w:r>
      <w:r w:rsidR="00EB36A2">
        <w:t xml:space="preserve">của đoạn text </w:t>
      </w:r>
      <w:r>
        <w:t>cần phải “Justify – Ctrl+J”</w:t>
      </w:r>
    </w:p>
    <w:p w:rsidR="00EB7D31" w:rsidRDefault="00EB7D31" w:rsidP="00EB7D31">
      <w:pPr>
        <w:pStyle w:val="Heading1"/>
      </w:pPr>
      <w:r>
        <w:t>Công thức</w:t>
      </w:r>
    </w:p>
    <w:p w:rsidR="00EB7D31" w:rsidRDefault="00446514" w:rsidP="008A5150">
      <w:pPr>
        <w:pStyle w:val="Bullet1"/>
      </w:pPr>
      <w:r>
        <w:t xml:space="preserve">Mỗi công thức viết ra phải đánh số công thức </w:t>
      </w:r>
      <w:r w:rsidR="009F21EE">
        <w:t xml:space="preserve">theo thứ tự chương </w:t>
      </w:r>
      <w:r>
        <w:t>ngay phía bên phải và đặt trong dấu (). Ví dụ:</w:t>
      </w:r>
    </w:p>
    <w:p w:rsidR="00446514" w:rsidRPr="00446514" w:rsidRDefault="00446514" w:rsidP="001E7333">
      <w:pPr>
        <w:pStyle w:val="BodyText"/>
        <w:ind w:left="2160" w:firstLine="720"/>
      </w:pPr>
      <w:r>
        <w:t>A = B + C</w:t>
      </w:r>
      <w:r>
        <w:tab/>
      </w:r>
      <w:r>
        <w:tab/>
      </w:r>
      <w:r>
        <w:tab/>
      </w:r>
      <w:r>
        <w:tab/>
        <w:t>(1</w:t>
      </w:r>
      <w:r w:rsidR="009F21EE">
        <w:t>.1</w:t>
      </w:r>
      <w:r>
        <w:t>)</w:t>
      </w:r>
    </w:p>
    <w:p w:rsidR="00533A08" w:rsidRDefault="00533A08" w:rsidP="00533A08">
      <w:pPr>
        <w:pStyle w:val="Heading1"/>
      </w:pPr>
      <w:r>
        <w:t>Trích dẫn tham khảo</w:t>
      </w:r>
    </w:p>
    <w:p w:rsidR="00533A08" w:rsidRDefault="00335FB8" w:rsidP="00533A08">
      <w:pPr>
        <w:pStyle w:val="Bullet1"/>
      </w:pPr>
      <w:r>
        <w:t xml:space="preserve">Phần kiến thức/Hình ảnh/Bảng biểu nào nêu ra trong luận văn có tham khảo từ nguồn khác cần chỉ rõ nguồn tham khảo bằng chỉ số trích dẫn đặt trong </w:t>
      </w:r>
      <w:r w:rsidR="000E3853">
        <w:t xml:space="preserve">dấu </w:t>
      </w:r>
      <w:r>
        <w:t>[]</w:t>
      </w:r>
      <w:r w:rsidR="00526550">
        <w:t xml:space="preserve"> và nguồn tham khảo này phải được liệt kê rõ trong phần “</w:t>
      </w:r>
      <w:r w:rsidR="00B11022">
        <w:t>TÀI LIỆU THAM KHẢO</w:t>
      </w:r>
      <w:r w:rsidR="00526550">
        <w:t>”</w:t>
      </w:r>
      <w:r>
        <w:t xml:space="preserve">. Ví dụ: Giải thuật sử dụng mạng noron </w:t>
      </w:r>
      <w:r w:rsidR="007E5517">
        <w:t>để phát hiện khuôn mặt [1].</w:t>
      </w:r>
    </w:p>
    <w:p w:rsidR="00960F2E" w:rsidRDefault="001D0B2F" w:rsidP="00960F2E">
      <w:pPr>
        <w:pStyle w:val="Bullet1"/>
      </w:pPr>
      <w:r>
        <w:t xml:space="preserve">Nguồn tham khảo phải có độ tin cậy, khoa học, đó là các </w:t>
      </w:r>
      <w:r w:rsidR="00516398">
        <w:t xml:space="preserve">sách, </w:t>
      </w:r>
      <w:r>
        <w:t>bài báo</w:t>
      </w:r>
      <w:r w:rsidR="00C13D63">
        <w:t xml:space="preserve"> khoa học</w:t>
      </w:r>
      <w:r>
        <w:t>, bài tạ</w:t>
      </w:r>
      <w:r w:rsidR="003819BB">
        <w:t>p chí</w:t>
      </w:r>
      <w:r w:rsidR="00C13D63">
        <w:t xml:space="preserve"> khoa học</w:t>
      </w:r>
      <w:r w:rsidR="00516398">
        <w:t xml:space="preserve">, </w:t>
      </w:r>
      <w:r w:rsidR="003819BB">
        <w:t xml:space="preserve">tài liệu </w:t>
      </w:r>
      <w:r w:rsidR="00337178">
        <w:t>nghiên cứu/</w:t>
      </w:r>
      <w:r w:rsidR="003819BB">
        <w:t>giáo dục</w:t>
      </w:r>
      <w:r w:rsidR="00516398">
        <w:t>.</w:t>
      </w:r>
    </w:p>
    <w:p w:rsidR="00743B7B" w:rsidRDefault="00743B7B" w:rsidP="00743B7B">
      <w:pPr>
        <w:pStyle w:val="Bullet1"/>
      </w:pPr>
      <w:r>
        <w:t>Nếu nguồn tham khảo là các Website URLs, thì phải có đầy đủ thông tin về tên bài, tác giả và ngày xuất bản.</w:t>
      </w:r>
    </w:p>
    <w:p w:rsidR="00707A06" w:rsidRDefault="00E92F72" w:rsidP="00707A06">
      <w:pPr>
        <w:pStyle w:val="Bullet1"/>
      </w:pPr>
      <w:r>
        <w:t>Trích dẫn tham khảo cần theo đúng định dạng sau:</w:t>
      </w:r>
    </w:p>
    <w:p w:rsidR="00CD6B2A" w:rsidRDefault="00CD6B2A" w:rsidP="00CD6B2A">
      <w:pPr>
        <w:pStyle w:val="BodyText"/>
      </w:pPr>
      <w:r>
        <w:t>[1] Tên tác giả 1, Tên tác giả 2, “Tên bài báo,” Tên hội nghị, trang. 1-5, Nơi tổ chức hội nghị, Ngày tổ chức hội nghị.</w:t>
      </w:r>
    </w:p>
    <w:p w:rsidR="00CD6B2A" w:rsidRDefault="00CD6B2A" w:rsidP="00CD6B2A">
      <w:pPr>
        <w:pStyle w:val="BodyText"/>
      </w:pPr>
      <w:r>
        <w:t>[2] Tên tác giả 1, Tên tác giả 2, “Tên tạp chí,” tậ</w:t>
      </w:r>
      <w:r w:rsidR="009A71A5">
        <w:t xml:space="preserve">p 5, trang. 1-5, </w:t>
      </w:r>
      <w:r>
        <w:t>Ngày xuất bản.</w:t>
      </w:r>
    </w:p>
    <w:p w:rsidR="00E92F72" w:rsidRDefault="00CD6B2A" w:rsidP="00CD6B2A">
      <w:pPr>
        <w:pStyle w:val="BodyText"/>
        <w:rPr>
          <w:rFonts w:eastAsia="MS Mincho"/>
        </w:rPr>
      </w:pPr>
      <w:r>
        <w:rPr>
          <w:rFonts w:eastAsia="MS Mincho"/>
        </w:rPr>
        <w:t>[3] Tên tác giả 1, Tên tác giả 2, “Tên sách,” Tên nhà xuất bản, phiên bả</w:t>
      </w:r>
      <w:r w:rsidR="009A71A5">
        <w:rPr>
          <w:rFonts w:eastAsia="MS Mincho"/>
        </w:rPr>
        <w:t xml:space="preserve">n, trang. 1-5, </w:t>
      </w:r>
      <w:r>
        <w:rPr>
          <w:rFonts w:eastAsia="MS Mincho"/>
        </w:rPr>
        <w:t>Ngày xuất bản.</w:t>
      </w:r>
    </w:p>
    <w:p w:rsidR="00984D59" w:rsidRPr="00984D59" w:rsidRDefault="00984D59" w:rsidP="00984D59">
      <w:pPr>
        <w:pStyle w:val="BodyText"/>
      </w:pPr>
      <w:r>
        <w:t xml:space="preserve">[4] Tên tác giả 1, Tên tác giả 2, “Tên bài báo”, Link Website URLs, </w:t>
      </w:r>
      <w:r w:rsidR="00E06A4B">
        <w:t>Ngày xuất bản.</w:t>
      </w:r>
    </w:p>
    <w:p w:rsidR="00E91C6A" w:rsidRDefault="00E91C6A" w:rsidP="00E91C6A">
      <w:pPr>
        <w:pStyle w:val="Heading1"/>
      </w:pPr>
      <w:r>
        <w:lastRenderedPageBreak/>
        <w:t>Từ viết tắt</w:t>
      </w:r>
    </w:p>
    <w:p w:rsidR="00E91C6A" w:rsidRDefault="001610FA" w:rsidP="00E91C6A">
      <w:pPr>
        <w:pStyle w:val="Bullet1"/>
      </w:pPr>
      <w:r>
        <w:t>Những từ nào viết tắt thì cần ghi rõ từ đầy đủ trong lần sử dụng đầu tiên và phải được liệt kê trong bảng “DANH MỤC TỪ VIẾT TẮT”</w:t>
      </w:r>
      <w:r w:rsidR="00DD4B48">
        <w:t>.</w:t>
      </w:r>
    </w:p>
    <w:p w:rsidR="00AB5092" w:rsidRDefault="00AB5092" w:rsidP="00AB5092">
      <w:pPr>
        <w:pStyle w:val="Heading1"/>
      </w:pPr>
      <w:r>
        <w:t>Chú ý khác</w:t>
      </w:r>
    </w:p>
    <w:p w:rsidR="00AB5092" w:rsidRPr="00AB5092" w:rsidRDefault="00AB5092" w:rsidP="00AB5092">
      <w:pPr>
        <w:pStyle w:val="Bullet1"/>
      </w:pPr>
      <w:r>
        <w:t>Trước khi đi in cần chuyển sang định dạng PDF và kiểm tra kỹ xem có sai sót trên file PDF rồi đi in.</w:t>
      </w:r>
    </w:p>
    <w:sectPr w:rsidR="00AB5092" w:rsidRPr="00AB5092" w:rsidSect="001B6802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2240" w:h="15840" w:code="1"/>
      <w:pgMar w:top="1440" w:right="1440" w:bottom="1440" w:left="223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311" w:rsidRDefault="00382311">
      <w:pPr>
        <w:spacing w:line="240" w:lineRule="auto"/>
      </w:pPr>
      <w:r>
        <w:separator/>
      </w:r>
    </w:p>
  </w:endnote>
  <w:endnote w:type="continuationSeparator" w:id="0">
    <w:p w:rsidR="00382311" w:rsidRDefault="003823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B05" w:rsidRDefault="003525D9" w:rsidP="00472C83">
    <w:pPr>
      <w:framePr w:wrap="around" w:vAnchor="text" w:hAnchor="margin" w:xAlign="center" w:y="1"/>
    </w:pPr>
    <w:r>
      <w:fldChar w:fldCharType="begin"/>
    </w:r>
    <w:r w:rsidR="00D25B05">
      <w:instrText xml:space="preserve">PAGE  </w:instrText>
    </w:r>
    <w:r>
      <w:fldChar w:fldCharType="end"/>
    </w:r>
  </w:p>
  <w:p w:rsidR="00D25B05" w:rsidRDefault="00D25B0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B05" w:rsidRDefault="00C96F70" w:rsidP="00472C83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 w:rsidR="00F5025D">
      <w:rPr>
        <w:noProof/>
      </w:rPr>
      <w:t>1</w:t>
    </w:r>
    <w:r>
      <w:rPr>
        <w:noProof/>
      </w:rPr>
      <w:fldChar w:fldCharType="end"/>
    </w:r>
  </w:p>
  <w:p w:rsidR="00D25B05" w:rsidRDefault="00D25B05" w:rsidP="00864AF1">
    <w:pPr>
      <w:jc w:val="center"/>
    </w:pPr>
    <w:r>
      <w:tab/>
    </w:r>
    <w:r>
      <w:tab/>
    </w: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B05" w:rsidRDefault="00C96F70" w:rsidP="008A3228">
    <w:pPr>
      <w:jc w:val="center"/>
    </w:pPr>
    <w:r>
      <w:fldChar w:fldCharType="begin"/>
    </w:r>
    <w:r>
      <w:instrText xml:space="preserve"> PAGE </w:instrText>
    </w:r>
    <w:r>
      <w:fldChar w:fldCharType="separate"/>
    </w:r>
    <w:r w:rsidR="00D25B0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311" w:rsidRDefault="00382311">
      <w:pPr>
        <w:spacing w:line="240" w:lineRule="auto"/>
      </w:pPr>
      <w:r>
        <w:separator/>
      </w:r>
    </w:p>
  </w:footnote>
  <w:footnote w:type="continuationSeparator" w:id="0">
    <w:p w:rsidR="00382311" w:rsidRDefault="003823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B05" w:rsidRDefault="00C96F70" w:rsidP="00BB5DFD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D25B05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B05" w:rsidRDefault="00D25B05" w:rsidP="00BB5DFD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84"/>
      </v:shape>
    </w:pict>
  </w:numPicBullet>
  <w:abstractNum w:abstractNumId="0">
    <w:nsid w:val="045A263E"/>
    <w:multiLevelType w:val="hybridMultilevel"/>
    <w:tmpl w:val="0066AA4C"/>
    <w:lvl w:ilvl="0" w:tplc="9244E796">
      <w:start w:val="1"/>
      <w:numFmt w:val="lowerRoman"/>
      <w:pStyle w:val="Number2"/>
      <w:lvlText w:val="%1."/>
      <w:lvlJc w:val="right"/>
      <w:pPr>
        <w:ind w:left="1728" w:hanging="360"/>
      </w:p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">
    <w:nsid w:val="04C6468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6326E97"/>
    <w:multiLevelType w:val="multilevel"/>
    <w:tmpl w:val="622C883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CBA001F"/>
    <w:multiLevelType w:val="hybridMultilevel"/>
    <w:tmpl w:val="5A9C80A8"/>
    <w:lvl w:ilvl="0" w:tplc="1CC2C2FA">
      <w:start w:val="1"/>
      <w:numFmt w:val="bullet"/>
      <w:pStyle w:val="Bullet1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E7371A"/>
    <w:multiLevelType w:val="hybridMultilevel"/>
    <w:tmpl w:val="B8E24DD0"/>
    <w:lvl w:ilvl="0" w:tplc="9D787B7C">
      <w:numFmt w:val="bullet"/>
      <w:lvlText w:val="-"/>
      <w:lvlJc w:val="left"/>
      <w:pPr>
        <w:ind w:left="79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210449CF"/>
    <w:multiLevelType w:val="multilevel"/>
    <w:tmpl w:val="0409001D"/>
    <w:name w:val="chapter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741283D"/>
    <w:multiLevelType w:val="multilevel"/>
    <w:tmpl w:val="D76CD7A2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300E50CD"/>
    <w:multiLevelType w:val="multilevel"/>
    <w:tmpl w:val="43F0CEBE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37B60761"/>
    <w:multiLevelType w:val="multilevel"/>
    <w:tmpl w:val="9EA4A8A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4AA30734"/>
    <w:multiLevelType w:val="hybridMultilevel"/>
    <w:tmpl w:val="465A7EFC"/>
    <w:lvl w:ilvl="0" w:tplc="4E742352">
      <w:start w:val="1"/>
      <w:numFmt w:val="bullet"/>
      <w:pStyle w:val="Bullet4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9121F5"/>
    <w:multiLevelType w:val="hybridMultilevel"/>
    <w:tmpl w:val="7CC61B92"/>
    <w:lvl w:ilvl="0" w:tplc="7388C022">
      <w:start w:val="1"/>
      <w:numFmt w:val="lowerLetter"/>
      <w:pStyle w:val="Number3"/>
      <w:lvlText w:val="%1."/>
      <w:lvlJc w:val="left"/>
      <w:pPr>
        <w:ind w:left="201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1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2">
    <w:nsid w:val="53570ADF"/>
    <w:multiLevelType w:val="multilevel"/>
    <w:tmpl w:val="0409001D"/>
    <w:name w:val="chapter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549F1542"/>
    <w:multiLevelType w:val="multilevel"/>
    <w:tmpl w:val="CED07E40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55987030"/>
    <w:multiLevelType w:val="hybridMultilevel"/>
    <w:tmpl w:val="9F18DB32"/>
    <w:lvl w:ilvl="0" w:tplc="7056092E">
      <w:start w:val="1"/>
      <w:numFmt w:val="decimal"/>
      <w:pStyle w:val="Number1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15952DA"/>
    <w:multiLevelType w:val="hybridMultilevel"/>
    <w:tmpl w:val="2DC2C22E"/>
    <w:lvl w:ilvl="0" w:tplc="0C22C550">
      <w:start w:val="1"/>
      <w:numFmt w:val="bullet"/>
      <w:pStyle w:val="Bullet3"/>
      <w:lvlText w:val=""/>
      <w:lvlJc w:val="left"/>
      <w:pPr>
        <w:ind w:left="20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6">
    <w:nsid w:val="637F52C9"/>
    <w:multiLevelType w:val="hybridMultilevel"/>
    <w:tmpl w:val="731449EE"/>
    <w:lvl w:ilvl="0" w:tplc="5E4ABA54">
      <w:start w:val="1"/>
      <w:numFmt w:val="bullet"/>
      <w:pStyle w:val="Bullet2"/>
      <w:lvlText w:val=""/>
      <w:lvlJc w:val="left"/>
      <w:pPr>
        <w:ind w:left="17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7">
    <w:nsid w:val="6F7E09F4"/>
    <w:multiLevelType w:val="multilevel"/>
    <w:tmpl w:val="0409001D"/>
    <w:name w:val="chapter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75186DFA"/>
    <w:multiLevelType w:val="multilevel"/>
    <w:tmpl w:val="C108DB4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8"/>
  </w:num>
  <w:num w:numId="2">
    <w:abstractNumId w:val="6"/>
  </w:num>
  <w:num w:numId="3">
    <w:abstractNumId w:val="13"/>
  </w:num>
  <w:num w:numId="4">
    <w:abstractNumId w:val="17"/>
  </w:num>
  <w:num w:numId="5">
    <w:abstractNumId w:val="5"/>
  </w:num>
  <w:num w:numId="6">
    <w:abstractNumId w:val="12"/>
  </w:num>
  <w:num w:numId="7">
    <w:abstractNumId w:val="18"/>
  </w:num>
  <w:num w:numId="8">
    <w:abstractNumId w:val="8"/>
  </w:num>
  <w:num w:numId="9">
    <w:abstractNumId w:val="2"/>
  </w:num>
  <w:num w:numId="10">
    <w:abstractNumId w:val="1"/>
  </w:num>
  <w:num w:numId="11">
    <w:abstractNumId w:val="7"/>
  </w:num>
  <w:num w:numId="12">
    <w:abstractNumId w:val="18"/>
  </w:num>
  <w:num w:numId="13">
    <w:abstractNumId w:val="18"/>
  </w:num>
  <w:num w:numId="14">
    <w:abstractNumId w:val="18"/>
  </w:num>
  <w:num w:numId="15">
    <w:abstractNumId w:val="18"/>
  </w:num>
  <w:num w:numId="16">
    <w:abstractNumId w:val="18"/>
  </w:num>
  <w:num w:numId="17">
    <w:abstractNumId w:val="18"/>
  </w:num>
  <w:num w:numId="18">
    <w:abstractNumId w:val="3"/>
  </w:num>
  <w:num w:numId="19">
    <w:abstractNumId w:val="16"/>
  </w:num>
  <w:num w:numId="20">
    <w:abstractNumId w:val="15"/>
  </w:num>
  <w:num w:numId="21">
    <w:abstractNumId w:val="14"/>
  </w:num>
  <w:num w:numId="22">
    <w:abstractNumId w:val="14"/>
    <w:lvlOverride w:ilvl="0">
      <w:startOverride w:val="1"/>
    </w:lvlOverride>
  </w:num>
  <w:num w:numId="23">
    <w:abstractNumId w:val="0"/>
  </w:num>
  <w:num w:numId="24">
    <w:abstractNumId w:val="10"/>
  </w:num>
  <w:num w:numId="25">
    <w:abstractNumId w:val="0"/>
    <w:lvlOverride w:ilvl="0">
      <w:startOverride w:val="1"/>
    </w:lvlOverride>
  </w:num>
  <w:num w:numId="26">
    <w:abstractNumId w:val="9"/>
  </w:num>
  <w:num w:numId="27">
    <w:abstractNumId w:val="4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onsecutiveHyphenLimit w:val="1"/>
  <w:hyphenationZone w:val="720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A0"/>
    <w:rsid w:val="000115E3"/>
    <w:rsid w:val="000152DD"/>
    <w:rsid w:val="000244E2"/>
    <w:rsid w:val="0002584E"/>
    <w:rsid w:val="00031D90"/>
    <w:rsid w:val="00045A9B"/>
    <w:rsid w:val="0006050F"/>
    <w:rsid w:val="00060E62"/>
    <w:rsid w:val="0007667D"/>
    <w:rsid w:val="000A3E73"/>
    <w:rsid w:val="000C4238"/>
    <w:rsid w:val="000C574F"/>
    <w:rsid w:val="000D4F3A"/>
    <w:rsid w:val="000E2F0A"/>
    <w:rsid w:val="000E3853"/>
    <w:rsid w:val="001048C0"/>
    <w:rsid w:val="0012334D"/>
    <w:rsid w:val="00133F07"/>
    <w:rsid w:val="001610FA"/>
    <w:rsid w:val="001828F9"/>
    <w:rsid w:val="00185D65"/>
    <w:rsid w:val="001B6802"/>
    <w:rsid w:val="001D0B2F"/>
    <w:rsid w:val="001D1881"/>
    <w:rsid w:val="001E7333"/>
    <w:rsid w:val="001F0092"/>
    <w:rsid w:val="00200AA2"/>
    <w:rsid w:val="002171C2"/>
    <w:rsid w:val="00253730"/>
    <w:rsid w:val="00265DC6"/>
    <w:rsid w:val="00285D8F"/>
    <w:rsid w:val="002A6099"/>
    <w:rsid w:val="002B07BA"/>
    <w:rsid w:val="002B1CBD"/>
    <w:rsid w:val="002B3D50"/>
    <w:rsid w:val="002F5D0C"/>
    <w:rsid w:val="00305D7F"/>
    <w:rsid w:val="00320B1C"/>
    <w:rsid w:val="0032206B"/>
    <w:rsid w:val="003247D2"/>
    <w:rsid w:val="003320A1"/>
    <w:rsid w:val="00333913"/>
    <w:rsid w:val="00335FB8"/>
    <w:rsid w:val="00337178"/>
    <w:rsid w:val="00337475"/>
    <w:rsid w:val="0034632B"/>
    <w:rsid w:val="003466E3"/>
    <w:rsid w:val="003525D9"/>
    <w:rsid w:val="00370803"/>
    <w:rsid w:val="00374E9A"/>
    <w:rsid w:val="003819BB"/>
    <w:rsid w:val="00382311"/>
    <w:rsid w:val="0038575A"/>
    <w:rsid w:val="003B261C"/>
    <w:rsid w:val="003B7049"/>
    <w:rsid w:val="003C0FD8"/>
    <w:rsid w:val="00400FDE"/>
    <w:rsid w:val="00412173"/>
    <w:rsid w:val="00426611"/>
    <w:rsid w:val="00444C10"/>
    <w:rsid w:val="00446514"/>
    <w:rsid w:val="00470A9E"/>
    <w:rsid w:val="00472C83"/>
    <w:rsid w:val="0047629C"/>
    <w:rsid w:val="00482D95"/>
    <w:rsid w:val="00484979"/>
    <w:rsid w:val="004876C7"/>
    <w:rsid w:val="004A28FD"/>
    <w:rsid w:val="004C23C1"/>
    <w:rsid w:val="004E5D8F"/>
    <w:rsid w:val="004E7D45"/>
    <w:rsid w:val="004F07F3"/>
    <w:rsid w:val="004F2801"/>
    <w:rsid w:val="004F39CF"/>
    <w:rsid w:val="00505227"/>
    <w:rsid w:val="00516398"/>
    <w:rsid w:val="00517577"/>
    <w:rsid w:val="00526550"/>
    <w:rsid w:val="00527D78"/>
    <w:rsid w:val="0053384C"/>
    <w:rsid w:val="00533A08"/>
    <w:rsid w:val="005567A3"/>
    <w:rsid w:val="00591BD3"/>
    <w:rsid w:val="005A2EC2"/>
    <w:rsid w:val="005B0AE7"/>
    <w:rsid w:val="005B2C5F"/>
    <w:rsid w:val="005B55D9"/>
    <w:rsid w:val="005B6F7E"/>
    <w:rsid w:val="005D19CD"/>
    <w:rsid w:val="005F18DF"/>
    <w:rsid w:val="00603613"/>
    <w:rsid w:val="00613642"/>
    <w:rsid w:val="00613BB2"/>
    <w:rsid w:val="00613F51"/>
    <w:rsid w:val="00625B64"/>
    <w:rsid w:val="00646EB1"/>
    <w:rsid w:val="00662D85"/>
    <w:rsid w:val="00680698"/>
    <w:rsid w:val="006B2AAB"/>
    <w:rsid w:val="006C63AF"/>
    <w:rsid w:val="006D3C0D"/>
    <w:rsid w:val="006D7ECC"/>
    <w:rsid w:val="006E4DA0"/>
    <w:rsid w:val="006F605A"/>
    <w:rsid w:val="00707A06"/>
    <w:rsid w:val="007104C6"/>
    <w:rsid w:val="00710B8A"/>
    <w:rsid w:val="007221B6"/>
    <w:rsid w:val="00727F4B"/>
    <w:rsid w:val="00730248"/>
    <w:rsid w:val="0073524F"/>
    <w:rsid w:val="00743B7B"/>
    <w:rsid w:val="007501DD"/>
    <w:rsid w:val="00756D24"/>
    <w:rsid w:val="00777F57"/>
    <w:rsid w:val="007806F4"/>
    <w:rsid w:val="007B2B42"/>
    <w:rsid w:val="007B4010"/>
    <w:rsid w:val="007B75A8"/>
    <w:rsid w:val="007C6A0D"/>
    <w:rsid w:val="007D53D8"/>
    <w:rsid w:val="007E5517"/>
    <w:rsid w:val="00807719"/>
    <w:rsid w:val="008236CF"/>
    <w:rsid w:val="00847391"/>
    <w:rsid w:val="00862DAD"/>
    <w:rsid w:val="00864AF1"/>
    <w:rsid w:val="0086591C"/>
    <w:rsid w:val="008A1F51"/>
    <w:rsid w:val="008A3228"/>
    <w:rsid w:val="008A4584"/>
    <w:rsid w:val="008A5150"/>
    <w:rsid w:val="008B32DD"/>
    <w:rsid w:val="008B66E8"/>
    <w:rsid w:val="008B6A3A"/>
    <w:rsid w:val="008C0661"/>
    <w:rsid w:val="008C2390"/>
    <w:rsid w:val="008E3707"/>
    <w:rsid w:val="008F1EEC"/>
    <w:rsid w:val="008F7CDC"/>
    <w:rsid w:val="00903422"/>
    <w:rsid w:val="009053D7"/>
    <w:rsid w:val="00930DCF"/>
    <w:rsid w:val="009524AD"/>
    <w:rsid w:val="00960F2E"/>
    <w:rsid w:val="00967552"/>
    <w:rsid w:val="00973347"/>
    <w:rsid w:val="00984D59"/>
    <w:rsid w:val="0098727B"/>
    <w:rsid w:val="00996534"/>
    <w:rsid w:val="009A71A5"/>
    <w:rsid w:val="009C4BA8"/>
    <w:rsid w:val="009F21EE"/>
    <w:rsid w:val="00A02293"/>
    <w:rsid w:val="00A07355"/>
    <w:rsid w:val="00A1284C"/>
    <w:rsid w:val="00A16E97"/>
    <w:rsid w:val="00A178A0"/>
    <w:rsid w:val="00A20D4A"/>
    <w:rsid w:val="00A21426"/>
    <w:rsid w:val="00A37B2B"/>
    <w:rsid w:val="00A439C0"/>
    <w:rsid w:val="00A56ABF"/>
    <w:rsid w:val="00A660FD"/>
    <w:rsid w:val="00A724F1"/>
    <w:rsid w:val="00A8007D"/>
    <w:rsid w:val="00A901E0"/>
    <w:rsid w:val="00A94800"/>
    <w:rsid w:val="00AA2854"/>
    <w:rsid w:val="00AA5509"/>
    <w:rsid w:val="00AA7BC6"/>
    <w:rsid w:val="00AB1C90"/>
    <w:rsid w:val="00AB4629"/>
    <w:rsid w:val="00AB5092"/>
    <w:rsid w:val="00AB6F1F"/>
    <w:rsid w:val="00AB78FD"/>
    <w:rsid w:val="00AC2452"/>
    <w:rsid w:val="00AE2818"/>
    <w:rsid w:val="00AE52B7"/>
    <w:rsid w:val="00AE642E"/>
    <w:rsid w:val="00B11022"/>
    <w:rsid w:val="00B33EF8"/>
    <w:rsid w:val="00B40C2C"/>
    <w:rsid w:val="00B60976"/>
    <w:rsid w:val="00B72EA1"/>
    <w:rsid w:val="00B7653F"/>
    <w:rsid w:val="00B954D9"/>
    <w:rsid w:val="00BB5DFD"/>
    <w:rsid w:val="00BC5B3C"/>
    <w:rsid w:val="00BE2D48"/>
    <w:rsid w:val="00C13D63"/>
    <w:rsid w:val="00C27D4D"/>
    <w:rsid w:val="00C36BE6"/>
    <w:rsid w:val="00C41D8E"/>
    <w:rsid w:val="00C67343"/>
    <w:rsid w:val="00C73B89"/>
    <w:rsid w:val="00C82C43"/>
    <w:rsid w:val="00C854B6"/>
    <w:rsid w:val="00C86395"/>
    <w:rsid w:val="00C96F70"/>
    <w:rsid w:val="00CD3AE3"/>
    <w:rsid w:val="00CD6B2A"/>
    <w:rsid w:val="00CF3781"/>
    <w:rsid w:val="00D1210B"/>
    <w:rsid w:val="00D14BB1"/>
    <w:rsid w:val="00D25B05"/>
    <w:rsid w:val="00D25CF3"/>
    <w:rsid w:val="00D26F56"/>
    <w:rsid w:val="00D45958"/>
    <w:rsid w:val="00D533BA"/>
    <w:rsid w:val="00D61F91"/>
    <w:rsid w:val="00D62E74"/>
    <w:rsid w:val="00D71929"/>
    <w:rsid w:val="00D76211"/>
    <w:rsid w:val="00D87ED9"/>
    <w:rsid w:val="00D942AC"/>
    <w:rsid w:val="00D96FC5"/>
    <w:rsid w:val="00DA24C2"/>
    <w:rsid w:val="00DB1453"/>
    <w:rsid w:val="00DB700A"/>
    <w:rsid w:val="00DC4C14"/>
    <w:rsid w:val="00DC66D8"/>
    <w:rsid w:val="00DD46F6"/>
    <w:rsid w:val="00DD4B48"/>
    <w:rsid w:val="00DF4A10"/>
    <w:rsid w:val="00E02CFD"/>
    <w:rsid w:val="00E06A4B"/>
    <w:rsid w:val="00E21920"/>
    <w:rsid w:val="00E321F7"/>
    <w:rsid w:val="00E33B85"/>
    <w:rsid w:val="00E40D20"/>
    <w:rsid w:val="00E5045D"/>
    <w:rsid w:val="00E5182F"/>
    <w:rsid w:val="00E72DFD"/>
    <w:rsid w:val="00E91C6A"/>
    <w:rsid w:val="00E92F72"/>
    <w:rsid w:val="00E95822"/>
    <w:rsid w:val="00EA09F4"/>
    <w:rsid w:val="00EA6F0C"/>
    <w:rsid w:val="00EB1CAA"/>
    <w:rsid w:val="00EB36A2"/>
    <w:rsid w:val="00EB7D31"/>
    <w:rsid w:val="00EC49E7"/>
    <w:rsid w:val="00EC74B5"/>
    <w:rsid w:val="00EE0D79"/>
    <w:rsid w:val="00EF256B"/>
    <w:rsid w:val="00EF54A7"/>
    <w:rsid w:val="00F045C8"/>
    <w:rsid w:val="00F10570"/>
    <w:rsid w:val="00F45AA4"/>
    <w:rsid w:val="00F466E1"/>
    <w:rsid w:val="00F5025D"/>
    <w:rsid w:val="00F5173B"/>
    <w:rsid w:val="00F91AF0"/>
    <w:rsid w:val="00FA6C2B"/>
    <w:rsid w:val="00FC0C27"/>
    <w:rsid w:val="00FD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978A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BodyText"/>
    <w:qFormat/>
    <w:rsid w:val="00F466E1"/>
    <w:pPr>
      <w:spacing w:line="360" w:lineRule="auto"/>
      <w:jc w:val="both"/>
    </w:pPr>
    <w:rPr>
      <w:sz w:val="28"/>
      <w:szCs w:val="24"/>
    </w:rPr>
  </w:style>
  <w:style w:type="paragraph" w:styleId="Heading1">
    <w:name w:val="heading 1"/>
    <w:next w:val="BodyText"/>
    <w:qFormat/>
    <w:rsid w:val="00BC5B3C"/>
    <w:pPr>
      <w:keepNext/>
      <w:keepLines/>
      <w:numPr>
        <w:numId w:val="17"/>
      </w:numPr>
      <w:suppressAutoHyphens/>
      <w:spacing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BodyText"/>
    <w:qFormat/>
    <w:rsid w:val="00AE642E"/>
    <w:pPr>
      <w:numPr>
        <w:ilvl w:val="1"/>
      </w:numPr>
      <w:spacing w:before="24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BodyText"/>
    <w:qFormat/>
    <w:rsid w:val="00D25B05"/>
    <w:pPr>
      <w:numPr>
        <w:ilvl w:val="2"/>
      </w:numPr>
      <w:outlineLvl w:val="2"/>
    </w:pPr>
    <w:rPr>
      <w:bCs/>
      <w:sz w:val="24"/>
      <w:szCs w:val="26"/>
    </w:rPr>
  </w:style>
  <w:style w:type="paragraph" w:styleId="Heading4">
    <w:name w:val="heading 4"/>
    <w:basedOn w:val="Heading3"/>
    <w:next w:val="BodyText"/>
    <w:qFormat/>
    <w:rsid w:val="00D25B05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BodyText"/>
    <w:link w:val="Heading5Char"/>
    <w:qFormat/>
    <w:rsid w:val="00D25B05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BodyText"/>
    <w:qFormat/>
    <w:rsid w:val="00D25B05"/>
    <w:pPr>
      <w:numPr>
        <w:ilvl w:val="5"/>
      </w:numPr>
      <w:outlineLvl w:val="5"/>
    </w:pPr>
    <w:rPr>
      <w:bCs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next w:val="BodyText"/>
    <w:rsid w:val="00265DC6"/>
    <w:pPr>
      <w:spacing w:before="60" w:after="240" w:line="240" w:lineRule="auto"/>
      <w:ind w:left="720" w:right="720"/>
    </w:pPr>
  </w:style>
  <w:style w:type="paragraph" w:styleId="Title">
    <w:name w:val="Title"/>
    <w:basedOn w:val="Normal"/>
    <w:next w:val="BodyText"/>
    <w:qFormat/>
    <w:rsid w:val="00FC0C27"/>
    <w:pPr>
      <w:spacing w:after="60" w:line="240" w:lineRule="auto"/>
      <w:jc w:val="center"/>
      <w:outlineLvl w:val="0"/>
    </w:pPr>
    <w:rPr>
      <w:rFonts w:cs="Arial"/>
      <w:b/>
      <w:bCs/>
      <w:kern w:val="28"/>
      <w:sz w:val="48"/>
      <w:szCs w:val="32"/>
    </w:rPr>
  </w:style>
  <w:style w:type="paragraph" w:styleId="TOC2">
    <w:name w:val="toc 2"/>
    <w:basedOn w:val="TOC1"/>
    <w:next w:val="Normal"/>
    <w:autoRedefine/>
    <w:semiHidden/>
    <w:rsid w:val="0032206B"/>
    <w:pPr>
      <w:ind w:left="936" w:hanging="576"/>
    </w:pPr>
  </w:style>
  <w:style w:type="paragraph" w:styleId="TOC1">
    <w:name w:val="toc 1"/>
    <w:basedOn w:val="Normal"/>
    <w:next w:val="Normal"/>
    <w:autoRedefine/>
    <w:semiHidden/>
    <w:rsid w:val="008B66E8"/>
    <w:pPr>
      <w:tabs>
        <w:tab w:val="right" w:leader="dot" w:pos="8558"/>
      </w:tabs>
      <w:spacing w:after="200" w:line="240" w:lineRule="auto"/>
      <w:ind w:left="360" w:hanging="360"/>
    </w:pPr>
  </w:style>
  <w:style w:type="paragraph" w:styleId="BodyText">
    <w:name w:val="Body Text"/>
    <w:basedOn w:val="Normal"/>
    <w:next w:val="BodyTextFirstIndent"/>
    <w:rsid w:val="00031D90"/>
    <w:rPr>
      <w:sz w:val="24"/>
    </w:rPr>
  </w:style>
  <w:style w:type="paragraph" w:styleId="BodyTextFirstIndent">
    <w:name w:val="Body Text First Indent"/>
    <w:basedOn w:val="BodyText"/>
    <w:rsid w:val="008A3228"/>
    <w:pPr>
      <w:ind w:firstLine="432"/>
    </w:pPr>
  </w:style>
  <w:style w:type="paragraph" w:styleId="TOC3">
    <w:name w:val="toc 3"/>
    <w:basedOn w:val="TOC2"/>
    <w:next w:val="Normal"/>
    <w:autoRedefine/>
    <w:semiHidden/>
    <w:rsid w:val="0032206B"/>
    <w:pPr>
      <w:ind w:left="1656" w:hanging="720"/>
    </w:pPr>
  </w:style>
  <w:style w:type="character" w:styleId="Hyperlink">
    <w:name w:val="Hyperlink"/>
    <w:basedOn w:val="DefaultParagraphFont"/>
    <w:uiPriority w:val="99"/>
    <w:rsid w:val="00680698"/>
    <w:rPr>
      <w:color w:val="0000FF"/>
      <w:u w:val="single"/>
    </w:rPr>
  </w:style>
  <w:style w:type="paragraph" w:styleId="TOC4">
    <w:name w:val="toc 4"/>
    <w:basedOn w:val="TOC3"/>
    <w:next w:val="Normal"/>
    <w:autoRedefine/>
    <w:semiHidden/>
    <w:rsid w:val="00A724F1"/>
    <w:pPr>
      <w:ind w:left="2506" w:hanging="864"/>
    </w:pPr>
  </w:style>
  <w:style w:type="paragraph" w:customStyle="1" w:styleId="Frontmatter">
    <w:name w:val="Frontmatter"/>
    <w:basedOn w:val="Heading1"/>
    <w:next w:val="BodyText"/>
    <w:rsid w:val="007B4010"/>
    <w:pPr>
      <w:numPr>
        <w:numId w:val="0"/>
      </w:numPr>
    </w:pPr>
  </w:style>
  <w:style w:type="paragraph" w:styleId="Caption">
    <w:name w:val="caption"/>
    <w:basedOn w:val="Normal"/>
    <w:next w:val="Normal"/>
    <w:qFormat/>
    <w:rsid w:val="008F1EEC"/>
    <w:pPr>
      <w:spacing w:before="120" w:after="120"/>
    </w:pPr>
    <w:rPr>
      <w:b/>
      <w:bCs/>
      <w:sz w:val="20"/>
      <w:szCs w:val="20"/>
    </w:rPr>
  </w:style>
  <w:style w:type="paragraph" w:customStyle="1" w:styleId="CaptionFigure">
    <w:name w:val="Caption: Figure"/>
    <w:basedOn w:val="Caption"/>
    <w:next w:val="BodyText"/>
    <w:rsid w:val="00F466E1"/>
    <w:pPr>
      <w:spacing w:line="240" w:lineRule="auto"/>
      <w:jc w:val="center"/>
    </w:pPr>
    <w:rPr>
      <w:sz w:val="24"/>
    </w:rPr>
  </w:style>
  <w:style w:type="paragraph" w:customStyle="1" w:styleId="CaptionTable">
    <w:name w:val="Caption: Table"/>
    <w:basedOn w:val="Caption"/>
    <w:next w:val="BodyText"/>
    <w:rsid w:val="009053D7"/>
    <w:pPr>
      <w:spacing w:line="240" w:lineRule="auto"/>
    </w:pPr>
    <w:rPr>
      <w:sz w:val="24"/>
    </w:rPr>
  </w:style>
  <w:style w:type="paragraph" w:customStyle="1" w:styleId="Bibentry">
    <w:name w:val="Bibentry"/>
    <w:basedOn w:val="Normal"/>
    <w:rsid w:val="004E7D45"/>
    <w:pPr>
      <w:keepLines/>
      <w:suppressAutoHyphens/>
      <w:spacing w:after="240" w:line="240" w:lineRule="auto"/>
      <w:ind w:left="720" w:hanging="720"/>
    </w:pPr>
  </w:style>
  <w:style w:type="paragraph" w:customStyle="1" w:styleId="Bullet1">
    <w:name w:val="Bullet 1"/>
    <w:basedOn w:val="Normal"/>
    <w:next w:val="BodyText"/>
    <w:qFormat/>
    <w:rsid w:val="008B32DD"/>
    <w:pPr>
      <w:numPr>
        <w:numId w:val="18"/>
      </w:numPr>
    </w:pPr>
    <w:rPr>
      <w:sz w:val="24"/>
    </w:rPr>
  </w:style>
  <w:style w:type="paragraph" w:customStyle="1" w:styleId="Bullet2">
    <w:name w:val="Bullet 2"/>
    <w:basedOn w:val="Normal"/>
    <w:next w:val="BodyText"/>
    <w:qFormat/>
    <w:rsid w:val="0002584E"/>
    <w:pPr>
      <w:numPr>
        <w:numId w:val="19"/>
      </w:numPr>
    </w:pPr>
    <w:rPr>
      <w:sz w:val="24"/>
    </w:rPr>
  </w:style>
  <w:style w:type="paragraph" w:customStyle="1" w:styleId="Bullet3">
    <w:name w:val="Bullet 3"/>
    <w:basedOn w:val="Normal"/>
    <w:next w:val="BodyText"/>
    <w:qFormat/>
    <w:rsid w:val="0002584E"/>
    <w:pPr>
      <w:numPr>
        <w:numId w:val="20"/>
      </w:numPr>
    </w:pPr>
    <w:rPr>
      <w:sz w:val="24"/>
    </w:rPr>
  </w:style>
  <w:style w:type="paragraph" w:customStyle="1" w:styleId="Number1">
    <w:name w:val="Number 1"/>
    <w:basedOn w:val="Normal"/>
    <w:next w:val="BodyText"/>
    <w:qFormat/>
    <w:rsid w:val="0002584E"/>
    <w:pPr>
      <w:numPr>
        <w:numId w:val="21"/>
      </w:numPr>
    </w:pPr>
    <w:rPr>
      <w:sz w:val="24"/>
    </w:rPr>
  </w:style>
  <w:style w:type="paragraph" w:customStyle="1" w:styleId="Number2">
    <w:name w:val="Number 2"/>
    <w:basedOn w:val="Normal"/>
    <w:next w:val="BodyText"/>
    <w:qFormat/>
    <w:rsid w:val="0002584E"/>
    <w:pPr>
      <w:numPr>
        <w:numId w:val="23"/>
      </w:numPr>
    </w:pPr>
    <w:rPr>
      <w:sz w:val="24"/>
    </w:rPr>
  </w:style>
  <w:style w:type="paragraph" w:customStyle="1" w:styleId="Number3">
    <w:name w:val="Number 3"/>
    <w:basedOn w:val="Normal"/>
    <w:next w:val="BodyText"/>
    <w:qFormat/>
    <w:rsid w:val="0002584E"/>
    <w:pPr>
      <w:numPr>
        <w:numId w:val="24"/>
      </w:numPr>
    </w:pPr>
    <w:rPr>
      <w:sz w:val="24"/>
    </w:rPr>
  </w:style>
  <w:style w:type="paragraph" w:customStyle="1" w:styleId="BodyCenter">
    <w:name w:val="Body Center"/>
    <w:basedOn w:val="Normal"/>
    <w:next w:val="BodyText"/>
    <w:qFormat/>
    <w:rsid w:val="00EF256B"/>
    <w:pPr>
      <w:jc w:val="center"/>
    </w:pPr>
  </w:style>
  <w:style w:type="paragraph" w:customStyle="1" w:styleId="Bullet4">
    <w:name w:val="Bullet 4"/>
    <w:basedOn w:val="Normal"/>
    <w:next w:val="BodyText"/>
    <w:qFormat/>
    <w:rsid w:val="0002584E"/>
    <w:pPr>
      <w:numPr>
        <w:numId w:val="26"/>
      </w:numPr>
      <w:ind w:left="0" w:firstLine="1584"/>
    </w:pPr>
    <w:rPr>
      <w:sz w:val="24"/>
    </w:rPr>
  </w:style>
  <w:style w:type="character" w:customStyle="1" w:styleId="apple-converted-space">
    <w:name w:val="apple-converted-space"/>
    <w:basedOn w:val="DefaultParagraphFont"/>
    <w:rsid w:val="00A56ABF"/>
  </w:style>
  <w:style w:type="table" w:styleId="TableGrid">
    <w:name w:val="Table Grid"/>
    <w:basedOn w:val="TableNormal"/>
    <w:uiPriority w:val="59"/>
    <w:rsid w:val="00A56ABF"/>
    <w:rPr>
      <w:rFonts w:asciiTheme="minorHAnsi" w:hAnsiTheme="minorHAnsi" w:cstheme="minorBidi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link w:val="Heading5"/>
    <w:locked/>
    <w:rsid w:val="00CD6B2A"/>
    <w:rPr>
      <w:rFonts w:cs="Arial"/>
      <w:b/>
      <w:bCs/>
      <w:kern w:val="32"/>
      <w:sz w:val="24"/>
      <w:szCs w:val="26"/>
    </w:rPr>
  </w:style>
  <w:style w:type="paragraph" w:customStyle="1" w:styleId="references">
    <w:name w:val="references"/>
    <w:uiPriority w:val="99"/>
    <w:rsid w:val="00CD6B2A"/>
    <w:pPr>
      <w:numPr>
        <w:numId w:val="28"/>
      </w:numPr>
      <w:spacing w:after="50" w:line="180" w:lineRule="exact"/>
      <w:jc w:val="both"/>
    </w:pPr>
    <w:rPr>
      <w:rFonts w:eastAsia="Times New Roman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BodyText"/>
    <w:qFormat/>
    <w:rsid w:val="00F466E1"/>
    <w:pPr>
      <w:spacing w:line="360" w:lineRule="auto"/>
      <w:jc w:val="both"/>
    </w:pPr>
    <w:rPr>
      <w:sz w:val="28"/>
      <w:szCs w:val="24"/>
    </w:rPr>
  </w:style>
  <w:style w:type="paragraph" w:styleId="Heading1">
    <w:name w:val="heading 1"/>
    <w:next w:val="BodyText"/>
    <w:qFormat/>
    <w:rsid w:val="00BC5B3C"/>
    <w:pPr>
      <w:keepNext/>
      <w:keepLines/>
      <w:numPr>
        <w:numId w:val="17"/>
      </w:numPr>
      <w:suppressAutoHyphens/>
      <w:spacing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BodyText"/>
    <w:qFormat/>
    <w:rsid w:val="00AE642E"/>
    <w:pPr>
      <w:numPr>
        <w:ilvl w:val="1"/>
      </w:numPr>
      <w:spacing w:before="24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BodyText"/>
    <w:qFormat/>
    <w:rsid w:val="00D25B05"/>
    <w:pPr>
      <w:numPr>
        <w:ilvl w:val="2"/>
      </w:numPr>
      <w:outlineLvl w:val="2"/>
    </w:pPr>
    <w:rPr>
      <w:bCs/>
      <w:sz w:val="24"/>
      <w:szCs w:val="26"/>
    </w:rPr>
  </w:style>
  <w:style w:type="paragraph" w:styleId="Heading4">
    <w:name w:val="heading 4"/>
    <w:basedOn w:val="Heading3"/>
    <w:next w:val="BodyText"/>
    <w:qFormat/>
    <w:rsid w:val="00D25B05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BodyText"/>
    <w:link w:val="Heading5Char"/>
    <w:qFormat/>
    <w:rsid w:val="00D25B05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BodyText"/>
    <w:qFormat/>
    <w:rsid w:val="00D25B05"/>
    <w:pPr>
      <w:numPr>
        <w:ilvl w:val="5"/>
      </w:numPr>
      <w:outlineLvl w:val="5"/>
    </w:pPr>
    <w:rPr>
      <w:bCs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next w:val="BodyText"/>
    <w:rsid w:val="00265DC6"/>
    <w:pPr>
      <w:spacing w:before="60" w:after="240" w:line="240" w:lineRule="auto"/>
      <w:ind w:left="720" w:right="720"/>
    </w:pPr>
  </w:style>
  <w:style w:type="paragraph" w:styleId="Title">
    <w:name w:val="Title"/>
    <w:basedOn w:val="Normal"/>
    <w:next w:val="BodyText"/>
    <w:qFormat/>
    <w:rsid w:val="00FC0C27"/>
    <w:pPr>
      <w:spacing w:after="60" w:line="240" w:lineRule="auto"/>
      <w:jc w:val="center"/>
      <w:outlineLvl w:val="0"/>
    </w:pPr>
    <w:rPr>
      <w:rFonts w:cs="Arial"/>
      <w:b/>
      <w:bCs/>
      <w:kern w:val="28"/>
      <w:sz w:val="48"/>
      <w:szCs w:val="32"/>
    </w:rPr>
  </w:style>
  <w:style w:type="paragraph" w:styleId="TOC2">
    <w:name w:val="toc 2"/>
    <w:basedOn w:val="TOC1"/>
    <w:next w:val="Normal"/>
    <w:autoRedefine/>
    <w:semiHidden/>
    <w:rsid w:val="0032206B"/>
    <w:pPr>
      <w:ind w:left="936" w:hanging="576"/>
    </w:pPr>
  </w:style>
  <w:style w:type="paragraph" w:styleId="TOC1">
    <w:name w:val="toc 1"/>
    <w:basedOn w:val="Normal"/>
    <w:next w:val="Normal"/>
    <w:autoRedefine/>
    <w:semiHidden/>
    <w:rsid w:val="008B66E8"/>
    <w:pPr>
      <w:tabs>
        <w:tab w:val="right" w:leader="dot" w:pos="8558"/>
      </w:tabs>
      <w:spacing w:after="200" w:line="240" w:lineRule="auto"/>
      <w:ind w:left="360" w:hanging="360"/>
    </w:pPr>
  </w:style>
  <w:style w:type="paragraph" w:styleId="BodyText">
    <w:name w:val="Body Text"/>
    <w:basedOn w:val="Normal"/>
    <w:next w:val="BodyTextFirstIndent"/>
    <w:rsid w:val="00031D90"/>
    <w:rPr>
      <w:sz w:val="24"/>
    </w:rPr>
  </w:style>
  <w:style w:type="paragraph" w:styleId="BodyTextFirstIndent">
    <w:name w:val="Body Text First Indent"/>
    <w:basedOn w:val="BodyText"/>
    <w:rsid w:val="008A3228"/>
    <w:pPr>
      <w:ind w:firstLine="432"/>
    </w:pPr>
  </w:style>
  <w:style w:type="paragraph" w:styleId="TOC3">
    <w:name w:val="toc 3"/>
    <w:basedOn w:val="TOC2"/>
    <w:next w:val="Normal"/>
    <w:autoRedefine/>
    <w:semiHidden/>
    <w:rsid w:val="0032206B"/>
    <w:pPr>
      <w:ind w:left="1656" w:hanging="720"/>
    </w:pPr>
  </w:style>
  <w:style w:type="character" w:styleId="Hyperlink">
    <w:name w:val="Hyperlink"/>
    <w:basedOn w:val="DefaultParagraphFont"/>
    <w:uiPriority w:val="99"/>
    <w:rsid w:val="00680698"/>
    <w:rPr>
      <w:color w:val="0000FF"/>
      <w:u w:val="single"/>
    </w:rPr>
  </w:style>
  <w:style w:type="paragraph" w:styleId="TOC4">
    <w:name w:val="toc 4"/>
    <w:basedOn w:val="TOC3"/>
    <w:next w:val="Normal"/>
    <w:autoRedefine/>
    <w:semiHidden/>
    <w:rsid w:val="00A724F1"/>
    <w:pPr>
      <w:ind w:left="2506" w:hanging="864"/>
    </w:pPr>
  </w:style>
  <w:style w:type="paragraph" w:customStyle="1" w:styleId="Frontmatter">
    <w:name w:val="Frontmatter"/>
    <w:basedOn w:val="Heading1"/>
    <w:next w:val="BodyText"/>
    <w:rsid w:val="007B4010"/>
    <w:pPr>
      <w:numPr>
        <w:numId w:val="0"/>
      </w:numPr>
    </w:pPr>
  </w:style>
  <w:style w:type="paragraph" w:styleId="Caption">
    <w:name w:val="caption"/>
    <w:basedOn w:val="Normal"/>
    <w:next w:val="Normal"/>
    <w:qFormat/>
    <w:rsid w:val="008F1EEC"/>
    <w:pPr>
      <w:spacing w:before="120" w:after="120"/>
    </w:pPr>
    <w:rPr>
      <w:b/>
      <w:bCs/>
      <w:sz w:val="20"/>
      <w:szCs w:val="20"/>
    </w:rPr>
  </w:style>
  <w:style w:type="paragraph" w:customStyle="1" w:styleId="CaptionFigure">
    <w:name w:val="Caption: Figure"/>
    <w:basedOn w:val="Caption"/>
    <w:next w:val="BodyText"/>
    <w:rsid w:val="00F466E1"/>
    <w:pPr>
      <w:spacing w:line="240" w:lineRule="auto"/>
      <w:jc w:val="center"/>
    </w:pPr>
    <w:rPr>
      <w:sz w:val="24"/>
    </w:rPr>
  </w:style>
  <w:style w:type="paragraph" w:customStyle="1" w:styleId="CaptionTable">
    <w:name w:val="Caption: Table"/>
    <w:basedOn w:val="Caption"/>
    <w:next w:val="BodyText"/>
    <w:rsid w:val="009053D7"/>
    <w:pPr>
      <w:spacing w:line="240" w:lineRule="auto"/>
    </w:pPr>
    <w:rPr>
      <w:sz w:val="24"/>
    </w:rPr>
  </w:style>
  <w:style w:type="paragraph" w:customStyle="1" w:styleId="Bibentry">
    <w:name w:val="Bibentry"/>
    <w:basedOn w:val="Normal"/>
    <w:rsid w:val="004E7D45"/>
    <w:pPr>
      <w:keepLines/>
      <w:suppressAutoHyphens/>
      <w:spacing w:after="240" w:line="240" w:lineRule="auto"/>
      <w:ind w:left="720" w:hanging="720"/>
    </w:pPr>
  </w:style>
  <w:style w:type="paragraph" w:customStyle="1" w:styleId="Bullet1">
    <w:name w:val="Bullet 1"/>
    <w:basedOn w:val="Normal"/>
    <w:next w:val="BodyText"/>
    <w:qFormat/>
    <w:rsid w:val="008B32DD"/>
    <w:pPr>
      <w:numPr>
        <w:numId w:val="18"/>
      </w:numPr>
    </w:pPr>
    <w:rPr>
      <w:sz w:val="24"/>
    </w:rPr>
  </w:style>
  <w:style w:type="paragraph" w:customStyle="1" w:styleId="Bullet2">
    <w:name w:val="Bullet 2"/>
    <w:basedOn w:val="Normal"/>
    <w:next w:val="BodyText"/>
    <w:qFormat/>
    <w:rsid w:val="0002584E"/>
    <w:pPr>
      <w:numPr>
        <w:numId w:val="19"/>
      </w:numPr>
    </w:pPr>
    <w:rPr>
      <w:sz w:val="24"/>
    </w:rPr>
  </w:style>
  <w:style w:type="paragraph" w:customStyle="1" w:styleId="Bullet3">
    <w:name w:val="Bullet 3"/>
    <w:basedOn w:val="Normal"/>
    <w:next w:val="BodyText"/>
    <w:qFormat/>
    <w:rsid w:val="0002584E"/>
    <w:pPr>
      <w:numPr>
        <w:numId w:val="20"/>
      </w:numPr>
    </w:pPr>
    <w:rPr>
      <w:sz w:val="24"/>
    </w:rPr>
  </w:style>
  <w:style w:type="paragraph" w:customStyle="1" w:styleId="Number1">
    <w:name w:val="Number 1"/>
    <w:basedOn w:val="Normal"/>
    <w:next w:val="BodyText"/>
    <w:qFormat/>
    <w:rsid w:val="0002584E"/>
    <w:pPr>
      <w:numPr>
        <w:numId w:val="21"/>
      </w:numPr>
    </w:pPr>
    <w:rPr>
      <w:sz w:val="24"/>
    </w:rPr>
  </w:style>
  <w:style w:type="paragraph" w:customStyle="1" w:styleId="Number2">
    <w:name w:val="Number 2"/>
    <w:basedOn w:val="Normal"/>
    <w:next w:val="BodyText"/>
    <w:qFormat/>
    <w:rsid w:val="0002584E"/>
    <w:pPr>
      <w:numPr>
        <w:numId w:val="23"/>
      </w:numPr>
    </w:pPr>
    <w:rPr>
      <w:sz w:val="24"/>
    </w:rPr>
  </w:style>
  <w:style w:type="paragraph" w:customStyle="1" w:styleId="Number3">
    <w:name w:val="Number 3"/>
    <w:basedOn w:val="Normal"/>
    <w:next w:val="BodyText"/>
    <w:qFormat/>
    <w:rsid w:val="0002584E"/>
    <w:pPr>
      <w:numPr>
        <w:numId w:val="24"/>
      </w:numPr>
    </w:pPr>
    <w:rPr>
      <w:sz w:val="24"/>
    </w:rPr>
  </w:style>
  <w:style w:type="paragraph" w:customStyle="1" w:styleId="BodyCenter">
    <w:name w:val="Body Center"/>
    <w:basedOn w:val="Normal"/>
    <w:next w:val="BodyText"/>
    <w:qFormat/>
    <w:rsid w:val="00EF256B"/>
    <w:pPr>
      <w:jc w:val="center"/>
    </w:pPr>
  </w:style>
  <w:style w:type="paragraph" w:customStyle="1" w:styleId="Bullet4">
    <w:name w:val="Bullet 4"/>
    <w:basedOn w:val="Normal"/>
    <w:next w:val="BodyText"/>
    <w:qFormat/>
    <w:rsid w:val="0002584E"/>
    <w:pPr>
      <w:numPr>
        <w:numId w:val="26"/>
      </w:numPr>
      <w:ind w:left="0" w:firstLine="1584"/>
    </w:pPr>
    <w:rPr>
      <w:sz w:val="24"/>
    </w:rPr>
  </w:style>
  <w:style w:type="character" w:customStyle="1" w:styleId="apple-converted-space">
    <w:name w:val="apple-converted-space"/>
    <w:basedOn w:val="DefaultParagraphFont"/>
    <w:rsid w:val="00A56ABF"/>
  </w:style>
  <w:style w:type="table" w:styleId="TableGrid">
    <w:name w:val="Table Grid"/>
    <w:basedOn w:val="TableNormal"/>
    <w:uiPriority w:val="59"/>
    <w:rsid w:val="00A56ABF"/>
    <w:rPr>
      <w:rFonts w:asciiTheme="minorHAnsi" w:hAnsiTheme="minorHAnsi" w:cstheme="minorBidi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link w:val="Heading5"/>
    <w:locked/>
    <w:rsid w:val="00CD6B2A"/>
    <w:rPr>
      <w:rFonts w:cs="Arial"/>
      <w:b/>
      <w:bCs/>
      <w:kern w:val="32"/>
      <w:sz w:val="24"/>
      <w:szCs w:val="26"/>
    </w:rPr>
  </w:style>
  <w:style w:type="paragraph" w:customStyle="1" w:styleId="references">
    <w:name w:val="references"/>
    <w:uiPriority w:val="99"/>
    <w:rsid w:val="00CD6B2A"/>
    <w:pPr>
      <w:numPr>
        <w:numId w:val="28"/>
      </w:numPr>
      <w:spacing w:after="50" w:line="180" w:lineRule="exact"/>
      <w:jc w:val="both"/>
    </w:pPr>
    <w:rPr>
      <w:rFonts w:eastAsia="Times New Roman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cKhai\Documents\Custom%20Office%20Templates\BaocaoWor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BaocaoWord_Template</Template>
  <TotalTime>156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Academic &amp; Research Computing, RPI</Company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DucKhai Lam</dc:creator>
  <cp:keywords/>
  <dc:description/>
  <cp:lastModifiedBy>nuntn</cp:lastModifiedBy>
  <cp:revision>128</cp:revision>
  <cp:lastPrinted>2016-11-05T05:23:00Z</cp:lastPrinted>
  <dcterms:created xsi:type="dcterms:W3CDTF">2017-01-03T01:25:00Z</dcterms:created>
  <dcterms:modified xsi:type="dcterms:W3CDTF">2018-01-22T07:38:00Z</dcterms:modified>
</cp:coreProperties>
</file>